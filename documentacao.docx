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F489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F489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F489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8C32F6" w:rsidP="00975359">
      <w:pPr>
        <w:ind w:firstLine="720"/>
      </w:pPr>
      <w:r>
        <w:t>S</w:t>
      </w:r>
      <w:r w:rsidR="00975359">
        <w:t>ite e app mobile de uma empresa de prestação de serviços de saúde</w:t>
      </w:r>
      <w:r>
        <w:t xml:space="preserve">, </w:t>
      </w:r>
      <w:proofErr w:type="gramStart"/>
      <w:r>
        <w:t>responsivo ,</w:t>
      </w:r>
      <w:proofErr w:type="gramEnd"/>
      <w:r>
        <w:t xml:space="preserve"> funcional e eficiente</w:t>
      </w:r>
    </w:p>
    <w:p w:rsidR="009B5655" w:rsidRPr="009B5655" w:rsidRDefault="009B5655" w:rsidP="009B5655"/>
    <w:p w:rsidR="00DA19B6" w:rsidRDefault="0001427C" w:rsidP="008C32F6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Start w:id="6" w:name="_GoBack"/>
      <w:bookmarkEnd w:id="4"/>
      <w:bookmarkEnd w:id="5"/>
      <w:bookmarkEnd w:id="6"/>
    </w:p>
    <w:p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:rsidR="008C32F6" w:rsidRDefault="008C32F6" w:rsidP="008C32F6">
      <w:r>
        <w:t xml:space="preserve">O projeto consiste no </w:t>
      </w:r>
      <w:proofErr w:type="gramStart"/>
      <w:r>
        <w:t>desenvolvimento  de</w:t>
      </w:r>
      <w:proofErr w:type="gramEnd"/>
      <w:r>
        <w:t xml:space="preserve"> u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897" w:rsidRDefault="000F4897">
      <w:pPr>
        <w:spacing w:after="0" w:line="240" w:lineRule="auto"/>
      </w:pPr>
      <w:r>
        <w:separator/>
      </w:r>
    </w:p>
  </w:endnote>
  <w:endnote w:type="continuationSeparator" w:id="0">
    <w:p w:rsidR="000F4897" w:rsidRDefault="000F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F489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897" w:rsidRDefault="000F4897">
      <w:pPr>
        <w:spacing w:after="0" w:line="240" w:lineRule="auto"/>
      </w:pPr>
      <w:r>
        <w:separator/>
      </w:r>
    </w:p>
  </w:footnote>
  <w:footnote w:type="continuationSeparator" w:id="0">
    <w:p w:rsidR="000F4897" w:rsidRDefault="000F4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F4897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C32F6"/>
    <w:rsid w:val="008D4D82"/>
    <w:rsid w:val="00952E23"/>
    <w:rsid w:val="00975359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7298A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7C35A2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98DDF-9023-424A-B8F5-FB8E60CF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208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André Santos De Azevedo</cp:lastModifiedBy>
  <cp:revision>26</cp:revision>
  <dcterms:created xsi:type="dcterms:W3CDTF">2018-12-27T15:45:00Z</dcterms:created>
  <dcterms:modified xsi:type="dcterms:W3CDTF">2020-02-11T13:23:00Z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